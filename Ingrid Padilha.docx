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2B" w:rsidRPr="009D18D8" w:rsidRDefault="00FF189F">
      <w:pPr>
        <w:pStyle w:val="Ttulo"/>
        <w:rPr>
          <w:lang w:val="pt-BR"/>
        </w:rPr>
      </w:pPr>
      <w:r>
        <w:rPr>
          <w:lang w:val="pt-BR"/>
        </w:rPr>
        <w:t>‍‍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EB937C217B5C4582A1259BBAC90E6C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672E4">
            <w:rPr>
              <w:lang w:val="pt-BR"/>
            </w:rPr>
            <w:t>Ingrid Patrícia da Conceição Padilha</w:t>
          </w:r>
        </w:sdtContent>
      </w:sdt>
    </w:p>
    <w:p w:rsidR="006A67CB" w:rsidRDefault="0009190F" w:rsidP="006A67CB">
      <w:pPr>
        <w:spacing w:after="0"/>
        <w:rPr>
          <w:szCs w:val="18"/>
          <w:lang w:val="pt-BR"/>
        </w:rPr>
      </w:pPr>
      <w:sdt>
        <w:sdtPr>
          <w:rPr>
            <w:szCs w:val="18"/>
            <w:lang w:val="pt-BR"/>
          </w:rPr>
          <w:alias w:val="Endereço"/>
          <w:tag w:val=""/>
          <w:id w:val="-593780209"/>
          <w:placeholder>
            <w:docPart w:val="0CA97563AB8D4EFAB42534098C54EA66"/>
          </w:placeholder>
          <w:dataBinding w:prefixMappings="xmlns:ns0='http://schemas.microsoft.com/office/2006/coverPageProps' " w:xpath="/ns0:CoverPageProperties[1]/ns0:EmpresaAddress[1]" w:storeItemID="{55AF091B-3C7A-41E3-B477-F2FDAA23CFDA}"/>
          <w:text/>
        </w:sdtPr>
        <w:sdtEndPr/>
        <w:sdtContent>
          <w:r w:rsidR="0057559C" w:rsidRPr="001B39A2">
            <w:rPr>
              <w:szCs w:val="18"/>
              <w:lang w:val="pt-BR"/>
            </w:rPr>
            <w:t xml:space="preserve">Natural de São Paulo – SP, </w:t>
          </w:r>
          <w:r w:rsidR="00392BE6">
            <w:rPr>
              <w:szCs w:val="18"/>
              <w:lang w:val="pt-BR"/>
            </w:rPr>
            <w:t xml:space="preserve"> </w:t>
          </w:r>
          <w:r w:rsidR="0091142E" w:rsidRPr="001B39A2">
            <w:rPr>
              <w:szCs w:val="18"/>
              <w:lang w:val="pt-BR"/>
            </w:rPr>
            <w:t>24</w:t>
          </w:r>
          <w:r w:rsidR="00392BE6">
            <w:rPr>
              <w:szCs w:val="18"/>
              <w:lang w:val="pt-BR"/>
            </w:rPr>
            <w:t xml:space="preserve">/11/1994 </w:t>
          </w:r>
          <w:r w:rsidR="0057559C" w:rsidRPr="001B39A2">
            <w:rPr>
              <w:szCs w:val="18"/>
              <w:lang w:val="pt-BR"/>
            </w:rPr>
            <w:t>, Solteira</w:t>
          </w:r>
          <w:r w:rsidR="0091142E" w:rsidRPr="001B39A2">
            <w:rPr>
              <w:szCs w:val="18"/>
              <w:lang w:val="pt-BR"/>
            </w:rPr>
            <w:t>.</w:t>
          </w:r>
          <w:r w:rsidR="0057559C" w:rsidRPr="001B39A2">
            <w:rPr>
              <w:szCs w:val="18"/>
              <w:lang w:val="pt-BR"/>
            </w:rPr>
            <w:t xml:space="preserve">                          </w:t>
          </w:r>
          <w:r w:rsidR="0091142E" w:rsidRPr="001B39A2">
            <w:rPr>
              <w:szCs w:val="18"/>
              <w:lang w:val="pt-BR"/>
            </w:rPr>
            <w:t xml:space="preserve"> </w:t>
          </w:r>
        </w:sdtContent>
      </w:sdt>
    </w:p>
    <w:p w:rsidR="0057559C" w:rsidRDefault="0009190F" w:rsidP="0057559C">
      <w:pPr>
        <w:spacing w:after="0"/>
        <w:rPr>
          <w:szCs w:val="18"/>
          <w:lang w:val="pt-BR"/>
        </w:rPr>
      </w:pPr>
      <w:sdt>
        <w:sdtPr>
          <w:rPr>
            <w:szCs w:val="18"/>
            <w:lang w:val="pt-BR"/>
          </w:rPr>
          <w:alias w:val="Telefone"/>
          <w:tag w:val=""/>
          <w:id w:val="-1416317146"/>
          <w:placeholder>
            <w:docPart w:val="00F2E07C96984878B7E22237B384A6B4"/>
          </w:placeholder>
          <w:dataBinding w:prefixMappings="xmlns:ns0='http://schemas.microsoft.com/office/2006/coverPageProps' " w:xpath="/ns0:CoverPageProperties[1]/ns0:EmpresaPhone[1]" w:storeItemID="{55AF091B-3C7A-41E3-B477-F2FDAA23CFDA}"/>
          <w:text/>
        </w:sdtPr>
        <w:sdtEndPr/>
        <w:sdtContent>
          <w:r w:rsidR="00F90158">
            <w:rPr>
              <w:szCs w:val="18"/>
              <w:lang w:val="pt-BR"/>
            </w:rPr>
            <w:t xml:space="preserve">Tel.: </w:t>
          </w:r>
          <w:r w:rsidR="00DD217B">
            <w:rPr>
              <w:szCs w:val="18"/>
              <w:lang w:val="pt-BR"/>
            </w:rPr>
            <w:t>(11)</w:t>
          </w:r>
          <w:r w:rsidR="00C73C13" w:rsidRPr="006A67CB">
            <w:rPr>
              <w:szCs w:val="18"/>
              <w:lang w:val="pt-BR"/>
            </w:rPr>
            <w:t xml:space="preserve"> 9</w:t>
          </w:r>
          <w:r w:rsidR="00C672E4" w:rsidRPr="006A67CB">
            <w:rPr>
              <w:szCs w:val="18"/>
              <w:lang w:val="pt-BR"/>
            </w:rPr>
            <w:t>5336-</w:t>
          </w:r>
        </w:sdtContent>
      </w:sdt>
      <w:r w:rsidR="00F90158">
        <w:rPr>
          <w:szCs w:val="18"/>
          <w:lang w:val="pt-BR"/>
        </w:rPr>
        <w:t xml:space="preserve"> </w:t>
      </w:r>
      <w:r w:rsidR="006A67CB">
        <w:rPr>
          <w:szCs w:val="18"/>
          <w:lang w:val="pt-BR"/>
        </w:rPr>
        <w:t>9820</w:t>
      </w:r>
      <w:r w:rsidR="00F90158">
        <w:rPr>
          <w:szCs w:val="18"/>
          <w:lang w:val="pt-BR"/>
        </w:rPr>
        <w:t xml:space="preserve"> | e-mail:</w:t>
      </w:r>
      <w:r w:rsidR="006A67CB">
        <w:rPr>
          <w:szCs w:val="18"/>
          <w:lang w:val="pt-BR"/>
        </w:rPr>
        <w:t xml:space="preserve"> </w:t>
      </w:r>
      <w:r w:rsidR="00FF189F" w:rsidRPr="006A67CB">
        <w:rPr>
          <w:szCs w:val="18"/>
          <w:lang w:val="pt-BR"/>
        </w:rPr>
        <w:t> </w:t>
      </w:r>
      <w:sdt>
        <w:sdtPr>
          <w:rPr>
            <w:szCs w:val="18"/>
            <w:lang w:val="pt-BR"/>
          </w:rPr>
          <w:alias w:val="Email"/>
          <w:tag w:val=""/>
          <w:id w:val="-391963670"/>
          <w:placeholder>
            <w:docPart w:val="17014AA8384744BD9F6F6AEC63627FC1"/>
          </w:placeholder>
          <w:dataBinding w:prefixMappings="xmlns:ns0='http://schemas.microsoft.com/office/2006/coverPageProps' " w:xpath="/ns0:CoverPageProperties[1]/ns0:EmpresaEmail[1]" w:storeItemID="{55AF091B-3C7A-41E3-B477-F2FDAA23CFDA}"/>
          <w:text/>
        </w:sdtPr>
        <w:sdtEndPr/>
        <w:sdtContent>
          <w:r w:rsidR="00493335" w:rsidRPr="006A67CB">
            <w:rPr>
              <w:szCs w:val="18"/>
              <w:lang w:val="pt-BR"/>
            </w:rPr>
            <w:t>ingrid_patricia.cp@hotmail.com</w:t>
          </w:r>
          <w:r w:rsidR="00493335">
            <w:rPr>
              <w:szCs w:val="18"/>
              <w:lang w:val="pt-BR"/>
            </w:rPr>
            <w:t xml:space="preserve"> </w:t>
          </w:r>
        </w:sdtContent>
      </w:sdt>
    </w:p>
    <w:p w:rsidR="0057559C" w:rsidRDefault="0057559C" w:rsidP="0057559C">
      <w:pPr>
        <w:spacing w:after="0"/>
        <w:rPr>
          <w:szCs w:val="18"/>
          <w:lang w:val="pt-BR"/>
        </w:rPr>
      </w:pPr>
      <w:r>
        <w:rPr>
          <w:szCs w:val="18"/>
          <w:lang w:val="pt-BR"/>
        </w:rPr>
        <w:t xml:space="preserve">Residente: </w:t>
      </w:r>
      <w:r w:rsidR="00493335">
        <w:rPr>
          <w:szCs w:val="18"/>
          <w:lang w:val="pt-BR"/>
        </w:rPr>
        <w:t xml:space="preserve">Rua Rita do Nascimento </w:t>
      </w:r>
      <w:proofErr w:type="spellStart"/>
      <w:r w:rsidR="00493335">
        <w:rPr>
          <w:szCs w:val="18"/>
          <w:lang w:val="pt-BR"/>
        </w:rPr>
        <w:t>duca</w:t>
      </w:r>
      <w:proofErr w:type="spellEnd"/>
      <w:r w:rsidR="00493335">
        <w:rPr>
          <w:szCs w:val="18"/>
          <w:lang w:val="pt-BR"/>
        </w:rPr>
        <w:t xml:space="preserve"> nº 376, Jandira – São Paulo </w:t>
      </w:r>
    </w:p>
    <w:p w:rsidR="001B39A2" w:rsidRDefault="008F25D5" w:rsidP="0057559C">
      <w:pPr>
        <w:spacing w:after="0"/>
        <w:rPr>
          <w:szCs w:val="18"/>
          <w:lang w:val="pt-BR"/>
        </w:rPr>
      </w:pPr>
      <w:r>
        <w:rPr>
          <w:szCs w:val="18"/>
          <w:lang w:val="pt-BR"/>
        </w:rPr>
        <w:t>Pretensão Salarial: A partir de R$ 1.900,00</w:t>
      </w:r>
    </w:p>
    <w:p w:rsidR="008F25D5" w:rsidRDefault="008F25D5" w:rsidP="0057559C">
      <w:pPr>
        <w:spacing w:after="0"/>
        <w:rPr>
          <w:szCs w:val="18"/>
          <w:lang w:val="pt-BR"/>
        </w:rPr>
      </w:pPr>
    </w:p>
    <w:p w:rsidR="0057062B" w:rsidRPr="0057559C" w:rsidRDefault="0057559C" w:rsidP="0057559C">
      <w:pPr>
        <w:spacing w:after="0"/>
        <w:rPr>
          <w:szCs w:val="18"/>
          <w:lang w:val="pt-BR"/>
        </w:rPr>
      </w:pPr>
      <w:r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  <w:t>O</w:t>
      </w:r>
      <w:r w:rsidR="00FF189F" w:rsidRPr="0057559C"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  <w:t>bjetivo</w:t>
      </w:r>
    </w:p>
    <w:p w:rsidR="00E27605" w:rsidRPr="00E27605" w:rsidRDefault="00E27605" w:rsidP="009917E4">
      <w:pPr>
        <w:pStyle w:val="Listacommarcadores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Analista</w:t>
      </w:r>
      <w:r w:rsidR="009917E4">
        <w:rPr>
          <w:sz w:val="24"/>
          <w:szCs w:val="24"/>
          <w:lang w:val="pt-BR"/>
        </w:rPr>
        <w:t xml:space="preserve"> de</w:t>
      </w:r>
      <w:r>
        <w:rPr>
          <w:sz w:val="24"/>
          <w:szCs w:val="24"/>
          <w:lang w:val="pt-BR"/>
        </w:rPr>
        <w:t xml:space="preserve"> marketing ou Desenvolvimento </w:t>
      </w:r>
      <w:r w:rsidR="0091142E">
        <w:rPr>
          <w:sz w:val="24"/>
          <w:szCs w:val="24"/>
          <w:lang w:val="pt-BR"/>
        </w:rPr>
        <w:t xml:space="preserve">Front </w:t>
      </w:r>
      <w:proofErr w:type="spellStart"/>
      <w:r w:rsidR="0091142E">
        <w:rPr>
          <w:sz w:val="24"/>
          <w:szCs w:val="24"/>
          <w:lang w:val="pt-BR"/>
        </w:rPr>
        <w:t>End</w:t>
      </w:r>
      <w:proofErr w:type="spellEnd"/>
    </w:p>
    <w:p w:rsidR="0057062B" w:rsidRPr="00C73C13" w:rsidRDefault="00FF189F" w:rsidP="005B6804">
      <w:pPr>
        <w:pStyle w:val="Ttulodaseo"/>
        <w:rPr>
          <w:sz w:val="28"/>
          <w:szCs w:val="28"/>
          <w:lang w:val="pt-BR"/>
        </w:rPr>
      </w:pPr>
      <w:r w:rsidRPr="00C73C13">
        <w:rPr>
          <w:sz w:val="28"/>
          <w:szCs w:val="28"/>
          <w:lang w:val="pt-BR"/>
        </w:rPr>
        <w:t>Educação</w:t>
      </w:r>
    </w:p>
    <w:p w:rsidR="005B6804" w:rsidRDefault="00416FA0" w:rsidP="005B6804">
      <w:pPr>
        <w:pStyle w:val="Subseo"/>
        <w:rPr>
          <w:sz w:val="24"/>
          <w:szCs w:val="24"/>
          <w:lang w:val="pt-BR"/>
        </w:rPr>
      </w:pPr>
      <w:r w:rsidRPr="00C73C13">
        <w:rPr>
          <w:sz w:val="24"/>
          <w:szCs w:val="24"/>
          <w:lang w:val="pt-BR"/>
        </w:rPr>
        <w:t>ensino médio</w:t>
      </w:r>
      <w:r w:rsidR="00FF189F" w:rsidRPr="00C73C13">
        <w:rPr>
          <w:sz w:val="24"/>
          <w:szCs w:val="24"/>
          <w:lang w:val="pt-BR"/>
        </w:rPr>
        <w:t> | </w:t>
      </w:r>
      <w:r w:rsidRPr="00C73C13">
        <w:rPr>
          <w:sz w:val="24"/>
          <w:szCs w:val="24"/>
          <w:lang w:val="pt-BR"/>
        </w:rPr>
        <w:t>2011</w:t>
      </w:r>
      <w:r w:rsidR="00FF189F" w:rsidRPr="00C73C13">
        <w:rPr>
          <w:sz w:val="24"/>
          <w:szCs w:val="24"/>
          <w:lang w:val="pt-BR"/>
        </w:rPr>
        <w:t> | </w:t>
      </w:r>
      <w:r w:rsidRPr="00C73C13">
        <w:rPr>
          <w:sz w:val="24"/>
          <w:szCs w:val="24"/>
          <w:lang w:val="pt-BR"/>
        </w:rPr>
        <w:t>ee DORVALINO ABÍLIO TEIXEIRA</w:t>
      </w:r>
      <w:r w:rsidRPr="00C73C13">
        <w:rPr>
          <w:sz w:val="24"/>
          <w:szCs w:val="24"/>
          <w:lang w:val="pt-BR"/>
        </w:rPr>
        <w:tab/>
      </w:r>
    </w:p>
    <w:p w:rsidR="005B6804" w:rsidRDefault="005B6804" w:rsidP="005B6804">
      <w:pPr>
        <w:pStyle w:val="Subse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Sistemas para internet</w:t>
      </w:r>
      <w:r w:rsidRPr="00C73C13">
        <w:rPr>
          <w:sz w:val="24"/>
          <w:szCs w:val="24"/>
          <w:lang w:val="pt-BR"/>
        </w:rPr>
        <w:t> |</w:t>
      </w:r>
      <w:r>
        <w:rPr>
          <w:sz w:val="24"/>
          <w:szCs w:val="24"/>
          <w:lang w:val="pt-BR"/>
        </w:rPr>
        <w:t xml:space="preserve"> Faculdade de Tecnológia do estado de são paulo (fatec)</w:t>
      </w:r>
      <w:r w:rsidRPr="00C73C13">
        <w:rPr>
          <w:sz w:val="24"/>
          <w:szCs w:val="24"/>
          <w:lang w:val="pt-BR"/>
        </w:rPr>
        <w:t> |</w:t>
      </w:r>
      <w:r>
        <w:rPr>
          <w:sz w:val="24"/>
          <w:szCs w:val="24"/>
          <w:lang w:val="pt-BR"/>
        </w:rPr>
        <w:t xml:space="preserve"> Concluído </w:t>
      </w:r>
    </w:p>
    <w:p w:rsidR="00F90158" w:rsidRPr="005B6804" w:rsidRDefault="00AE588D" w:rsidP="005B6804">
      <w:pPr>
        <w:pStyle w:val="Ttulodaseo"/>
        <w:rPr>
          <w:sz w:val="28"/>
          <w:szCs w:val="28"/>
          <w:lang w:val="pt-BR"/>
        </w:rPr>
      </w:pPr>
      <w:r w:rsidRPr="005B6804">
        <w:rPr>
          <w:sz w:val="28"/>
          <w:szCs w:val="28"/>
          <w:lang w:val="pt-BR"/>
        </w:rPr>
        <w:t xml:space="preserve">Cursos </w:t>
      </w:r>
      <w:r w:rsidR="0091142E" w:rsidRPr="005B6804">
        <w:rPr>
          <w:sz w:val="28"/>
          <w:szCs w:val="28"/>
          <w:lang w:val="pt-BR"/>
        </w:rPr>
        <w:t xml:space="preserve">complementares e Certificações </w:t>
      </w:r>
    </w:p>
    <w:p w:rsidR="006A1740" w:rsidRDefault="00DF0F75" w:rsidP="00DF0F75">
      <w:pPr>
        <w:pStyle w:val="Listacommarcadores"/>
        <w:numPr>
          <w:ilvl w:val="0"/>
          <w:numId w:val="0"/>
        </w:numPr>
        <w:rPr>
          <w:sz w:val="24"/>
          <w:szCs w:val="24"/>
          <w:lang w:val="pt-BR"/>
        </w:rPr>
      </w:pPr>
      <w:r w:rsidRPr="0057559C">
        <w:rPr>
          <w:b/>
          <w:sz w:val="24"/>
          <w:szCs w:val="24"/>
          <w:lang w:val="pt-BR"/>
        </w:rPr>
        <w:t>GOOGLE ADS FUNDAMENTALS -</w:t>
      </w:r>
      <w:r w:rsidRPr="0057559C">
        <w:rPr>
          <w:sz w:val="24"/>
          <w:szCs w:val="24"/>
          <w:lang w:val="pt-BR"/>
        </w:rPr>
        <w:t xml:space="preserve"> </w:t>
      </w:r>
      <w:r w:rsidR="0057559C" w:rsidRPr="0057559C">
        <w:rPr>
          <w:sz w:val="24"/>
          <w:szCs w:val="24"/>
          <w:lang w:val="pt-BR"/>
        </w:rPr>
        <w:t xml:space="preserve">Fundamentos do Google </w:t>
      </w:r>
      <w:proofErr w:type="spellStart"/>
      <w:r w:rsidR="0057559C" w:rsidRPr="0057559C">
        <w:rPr>
          <w:sz w:val="24"/>
          <w:szCs w:val="24"/>
          <w:lang w:val="pt-BR"/>
        </w:rPr>
        <w:t>AdWords</w:t>
      </w:r>
      <w:proofErr w:type="spellEnd"/>
      <w:r w:rsidR="0057559C" w:rsidRPr="0057559C">
        <w:rPr>
          <w:sz w:val="24"/>
          <w:szCs w:val="24"/>
          <w:lang w:val="pt-BR"/>
        </w:rPr>
        <w:t xml:space="preserve"> abrangendo conceitos básicos e avançados de publicidade, incluindo configuração, gerenciamento e otimização de campanhas. </w:t>
      </w:r>
      <w:r w:rsidRPr="0057559C">
        <w:rPr>
          <w:sz w:val="24"/>
          <w:szCs w:val="24"/>
          <w:lang w:val="pt-BR"/>
        </w:rPr>
        <w:t xml:space="preserve"> </w:t>
      </w:r>
      <w:r w:rsidRPr="006A1740">
        <w:rPr>
          <w:sz w:val="24"/>
          <w:szCs w:val="24"/>
          <w:lang w:val="pt-BR"/>
        </w:rPr>
        <w:t>(</w:t>
      </w:r>
      <w:proofErr w:type="spellStart"/>
      <w:r w:rsidRPr="006A1740">
        <w:rPr>
          <w:sz w:val="24"/>
          <w:szCs w:val="24"/>
          <w:lang w:val="pt-BR"/>
        </w:rPr>
        <w:t>Fev</w:t>
      </w:r>
      <w:proofErr w:type="spellEnd"/>
      <w:r w:rsidRPr="006A1740">
        <w:rPr>
          <w:sz w:val="24"/>
          <w:szCs w:val="24"/>
          <w:lang w:val="pt-BR"/>
        </w:rPr>
        <w:t>/2019)</w:t>
      </w:r>
    </w:p>
    <w:p w:rsidR="00B127B8" w:rsidRDefault="00B127B8" w:rsidP="00DF0F75">
      <w:pPr>
        <w:pStyle w:val="Listacommarcadores"/>
        <w:numPr>
          <w:ilvl w:val="0"/>
          <w:numId w:val="0"/>
        </w:num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CURSO </w:t>
      </w:r>
      <w:r w:rsidR="0057559C">
        <w:rPr>
          <w:b/>
          <w:sz w:val="24"/>
          <w:szCs w:val="24"/>
          <w:lang w:val="pt-BR"/>
        </w:rPr>
        <w:t xml:space="preserve">DE INICIANTE PARA </w:t>
      </w:r>
      <w:r>
        <w:rPr>
          <w:b/>
          <w:sz w:val="24"/>
          <w:szCs w:val="24"/>
          <w:lang w:val="pt-BR"/>
        </w:rPr>
        <w:t xml:space="preserve">AVANÇADO DO GOOGLE ANALYTICS – </w:t>
      </w:r>
      <w:r w:rsidR="0057559C" w:rsidRPr="0057559C">
        <w:rPr>
          <w:sz w:val="24"/>
          <w:szCs w:val="24"/>
          <w:lang w:val="pt-BR"/>
        </w:rPr>
        <w:t xml:space="preserve">Abrange conceitos básicos e avançados. Inclui planejamento, implementação e coleta de dados, configuração e administração, além de relatórios e métricas. </w:t>
      </w:r>
      <w:r>
        <w:rPr>
          <w:sz w:val="24"/>
          <w:szCs w:val="24"/>
          <w:lang w:val="pt-BR"/>
        </w:rPr>
        <w:t xml:space="preserve">(Mar/2019) </w:t>
      </w:r>
    </w:p>
    <w:p w:rsidR="00D135AA" w:rsidRDefault="00AE588D" w:rsidP="00F90158">
      <w:pPr>
        <w:pStyle w:val="Listacommarcadores"/>
        <w:numPr>
          <w:ilvl w:val="0"/>
          <w:numId w:val="0"/>
        </w:numPr>
        <w:ind w:left="144" w:hanging="144"/>
        <w:rPr>
          <w:sz w:val="24"/>
          <w:szCs w:val="24"/>
          <w:lang w:val="pt-BR"/>
        </w:rPr>
      </w:pPr>
      <w:r w:rsidRPr="006A67CB">
        <w:rPr>
          <w:b/>
          <w:sz w:val="24"/>
          <w:szCs w:val="24"/>
          <w:lang w:val="pt-BR"/>
        </w:rPr>
        <w:t>FOTOGRAFIA</w:t>
      </w:r>
      <w:r w:rsidR="006A67CB">
        <w:rPr>
          <w:b/>
          <w:sz w:val="24"/>
          <w:szCs w:val="24"/>
          <w:lang w:val="pt-BR"/>
        </w:rPr>
        <w:t xml:space="preserve"> – </w:t>
      </w:r>
      <w:r w:rsidR="006A67CB" w:rsidRPr="006A67CB">
        <w:rPr>
          <w:sz w:val="24"/>
          <w:szCs w:val="24"/>
          <w:lang w:val="pt-BR"/>
        </w:rPr>
        <w:t>Ins</w:t>
      </w:r>
      <w:r w:rsidR="006A67CB">
        <w:rPr>
          <w:sz w:val="24"/>
          <w:szCs w:val="24"/>
          <w:lang w:val="pt-BR"/>
        </w:rPr>
        <w:t>tru</w:t>
      </w:r>
      <w:r w:rsidR="00F90158">
        <w:rPr>
          <w:sz w:val="24"/>
          <w:szCs w:val="24"/>
          <w:lang w:val="pt-BR"/>
        </w:rPr>
        <w:t>ção p</w:t>
      </w:r>
      <w:r w:rsidR="00391819">
        <w:rPr>
          <w:sz w:val="24"/>
          <w:szCs w:val="24"/>
          <w:lang w:val="pt-BR"/>
        </w:rPr>
        <w:t>a</w:t>
      </w:r>
      <w:r w:rsidR="00F90158">
        <w:rPr>
          <w:sz w:val="24"/>
          <w:szCs w:val="24"/>
          <w:lang w:val="pt-BR"/>
        </w:rPr>
        <w:t>ra Fotografia Profissional</w:t>
      </w:r>
      <w:r w:rsidR="0057559C">
        <w:rPr>
          <w:sz w:val="24"/>
          <w:szCs w:val="24"/>
          <w:lang w:val="pt-BR"/>
        </w:rPr>
        <w:t>,</w:t>
      </w:r>
      <w:r w:rsidR="00F90158">
        <w:rPr>
          <w:sz w:val="24"/>
          <w:szCs w:val="24"/>
          <w:lang w:val="pt-BR"/>
        </w:rPr>
        <w:t>;</w:t>
      </w:r>
    </w:p>
    <w:p w:rsidR="00BB5ECB" w:rsidRDefault="00BB5ECB" w:rsidP="00F90158">
      <w:pPr>
        <w:pStyle w:val="Listacommarcadores"/>
        <w:numPr>
          <w:ilvl w:val="0"/>
          <w:numId w:val="0"/>
        </w:numPr>
        <w:ind w:left="144" w:hanging="144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LÓGICA DE PROGRAMAÇÃO – </w:t>
      </w:r>
      <w:r>
        <w:rPr>
          <w:sz w:val="24"/>
          <w:szCs w:val="24"/>
          <w:lang w:val="pt-BR"/>
        </w:rPr>
        <w:t>Senai EAD (2015)</w:t>
      </w:r>
    </w:p>
    <w:p w:rsidR="00DD217B" w:rsidRDefault="00DD217B" w:rsidP="00F90158">
      <w:pPr>
        <w:pStyle w:val="Listacommarcadores"/>
        <w:numPr>
          <w:ilvl w:val="0"/>
          <w:numId w:val="0"/>
        </w:numPr>
        <w:rPr>
          <w:sz w:val="24"/>
          <w:szCs w:val="24"/>
          <w:lang w:val="pt-BR"/>
        </w:rPr>
      </w:pPr>
      <w:r w:rsidRPr="00DD217B">
        <w:rPr>
          <w:b/>
          <w:sz w:val="24"/>
          <w:szCs w:val="24"/>
          <w:lang w:val="pt-BR"/>
        </w:rPr>
        <w:t>Trabalho de Graduação</w:t>
      </w:r>
      <w:r>
        <w:rPr>
          <w:sz w:val="24"/>
          <w:szCs w:val="24"/>
          <w:lang w:val="pt-BR"/>
        </w:rPr>
        <w:t xml:space="preserve"> – Sistema para gerenciamento de arquivos (AACC), para </w:t>
      </w:r>
      <w:proofErr w:type="spellStart"/>
      <w:r>
        <w:rPr>
          <w:sz w:val="24"/>
          <w:szCs w:val="24"/>
          <w:lang w:val="pt-BR"/>
        </w:rPr>
        <w:t>FATECs</w:t>
      </w:r>
      <w:proofErr w:type="spellEnd"/>
      <w:r>
        <w:rPr>
          <w:sz w:val="24"/>
          <w:szCs w:val="24"/>
          <w:lang w:val="pt-BR"/>
        </w:rPr>
        <w:t xml:space="preserve">.  </w:t>
      </w:r>
    </w:p>
    <w:p w:rsidR="0091142E" w:rsidRDefault="0057559C" w:rsidP="0057559C">
      <w:pPr>
        <w:pStyle w:val="Listacommarcadores"/>
        <w:numPr>
          <w:ilvl w:val="0"/>
          <w:numId w:val="0"/>
        </w:num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CURSO DE INGLÊS</w:t>
      </w:r>
      <w:r w:rsidR="00DD217B">
        <w:rPr>
          <w:sz w:val="24"/>
          <w:szCs w:val="24"/>
          <w:lang w:val="pt-BR"/>
        </w:rPr>
        <w:t xml:space="preserve"> – </w:t>
      </w:r>
      <w:proofErr w:type="spellStart"/>
      <w:r w:rsidR="00DD217B">
        <w:rPr>
          <w:sz w:val="24"/>
          <w:szCs w:val="24"/>
          <w:lang w:val="pt-BR"/>
        </w:rPr>
        <w:t>MindSet</w:t>
      </w:r>
      <w:proofErr w:type="spellEnd"/>
      <w:r w:rsidR="00DD217B">
        <w:rPr>
          <w:sz w:val="24"/>
          <w:szCs w:val="24"/>
          <w:lang w:val="pt-BR"/>
        </w:rPr>
        <w:t xml:space="preserve"> – 6 meses de inglês intermediário. </w:t>
      </w:r>
    </w:p>
    <w:p w:rsidR="0057559C" w:rsidRDefault="0057559C" w:rsidP="0057559C">
      <w:pPr>
        <w:pStyle w:val="Subseo"/>
        <w:spacing w:before="0"/>
        <w:rPr>
          <w:b w:val="0"/>
          <w:bCs w:val="0"/>
          <w:caps w:val="0"/>
          <w:color w:val="404040" w:themeColor="text1" w:themeTint="BF"/>
          <w:sz w:val="24"/>
          <w:szCs w:val="24"/>
          <w:lang w:val="pt-BR"/>
        </w:rPr>
      </w:pPr>
      <w:r w:rsidRPr="0057559C">
        <w:rPr>
          <w:bCs w:val="0"/>
          <w:caps w:val="0"/>
          <w:color w:val="404040" w:themeColor="text1" w:themeTint="BF"/>
          <w:sz w:val="24"/>
          <w:szCs w:val="24"/>
          <w:lang w:val="pt-BR"/>
        </w:rPr>
        <w:t>ASSISTENTE DE PLANEJAMENTO </w:t>
      </w:r>
      <w:r>
        <w:rPr>
          <w:bCs w:val="0"/>
          <w:caps w:val="0"/>
          <w:color w:val="404040" w:themeColor="text1" w:themeTint="BF"/>
          <w:sz w:val="24"/>
          <w:szCs w:val="24"/>
          <w:lang w:val="pt-BR"/>
        </w:rPr>
        <w:t xml:space="preserve">– </w:t>
      </w:r>
      <w:r>
        <w:rPr>
          <w:b w:val="0"/>
          <w:bCs w:val="0"/>
          <w:caps w:val="0"/>
          <w:color w:val="404040" w:themeColor="text1" w:themeTint="BF"/>
          <w:sz w:val="24"/>
          <w:szCs w:val="24"/>
          <w:lang w:val="pt-BR"/>
        </w:rPr>
        <w:t xml:space="preserve">Conceitos de planejamento e controle, elaboração de conteúdo e planejamento estratégico </w:t>
      </w:r>
    </w:p>
    <w:p w:rsidR="0084196C" w:rsidRPr="00C73C13" w:rsidRDefault="0091142E" w:rsidP="0057559C">
      <w:pPr>
        <w:pStyle w:val="Subseo"/>
        <w:rPr>
          <w:sz w:val="28"/>
          <w:szCs w:val="28"/>
          <w:lang w:val="pt-BR"/>
        </w:rPr>
      </w:pPr>
      <w:r w:rsidRPr="0057559C">
        <w:rPr>
          <w:rFonts w:asciiTheme="majorHAnsi" w:eastAsiaTheme="majorEastAsia" w:hAnsiTheme="majorHAnsi" w:cstheme="majorBidi"/>
          <w:caps w:val="0"/>
          <w:color w:val="39A5B7" w:themeColor="accent1"/>
          <w:sz w:val="28"/>
          <w:szCs w:val="28"/>
          <w:lang w:val="pt-BR"/>
        </w:rPr>
        <w:t>Habilidades</w:t>
      </w:r>
      <w:r w:rsidRPr="0057559C">
        <w:rPr>
          <w:color w:val="ACDDE5" w:themeColor="accent1" w:themeTint="66"/>
          <w:sz w:val="28"/>
          <w:szCs w:val="28"/>
          <w:lang w:val="pt-BR"/>
        </w:rPr>
        <w:t xml:space="preserve"> </w:t>
      </w:r>
    </w:p>
    <w:p w:rsidR="00DD217B" w:rsidRDefault="0084196C" w:rsidP="00B35405">
      <w:pPr>
        <w:pStyle w:val="Listacommarcadores"/>
        <w:rPr>
          <w:sz w:val="24"/>
          <w:szCs w:val="24"/>
          <w:lang w:val="pt-BR"/>
        </w:rPr>
      </w:pPr>
      <w:r w:rsidRPr="00F90158">
        <w:rPr>
          <w:b/>
          <w:sz w:val="24"/>
          <w:szCs w:val="24"/>
          <w:lang w:val="pt-BR"/>
        </w:rPr>
        <w:t>INGLÊS</w:t>
      </w:r>
      <w:r w:rsidRPr="00C73C13">
        <w:rPr>
          <w:sz w:val="24"/>
          <w:szCs w:val="24"/>
          <w:lang w:val="pt-BR"/>
        </w:rPr>
        <w:t xml:space="preserve"> – Nível Intermediário</w:t>
      </w:r>
      <w:r w:rsidR="0091142E">
        <w:rPr>
          <w:sz w:val="24"/>
          <w:szCs w:val="24"/>
          <w:lang w:val="pt-BR"/>
        </w:rPr>
        <w:t xml:space="preserve"> com certificação </w:t>
      </w:r>
      <w:r w:rsidR="00E73DB1" w:rsidRPr="0091142E">
        <w:rPr>
          <w:sz w:val="24"/>
          <w:szCs w:val="24"/>
          <w:lang w:val="pt-BR"/>
        </w:rPr>
        <w:t>TOEFL IT</w:t>
      </w:r>
      <w:r w:rsidR="0091142E">
        <w:rPr>
          <w:sz w:val="24"/>
          <w:szCs w:val="24"/>
          <w:lang w:val="pt-BR"/>
        </w:rPr>
        <w:t>P</w:t>
      </w:r>
      <w:r w:rsidR="00E73DB1">
        <w:rPr>
          <w:sz w:val="24"/>
          <w:szCs w:val="24"/>
          <w:lang w:val="pt-BR"/>
        </w:rPr>
        <w:t xml:space="preserve"> Score: 417</w:t>
      </w:r>
      <w:sdt>
        <w:sdtPr>
          <w:rPr>
            <w:lang w:val="pt-BR"/>
          </w:rPr>
          <w:id w:val="417760904"/>
          <w:showingPlcHdr/>
        </w:sdtPr>
        <w:sdtEndPr/>
        <w:sdtContent>
          <w:r w:rsidR="00B35405">
            <w:rPr>
              <w:lang w:val="pt-BR"/>
            </w:rPr>
            <w:t xml:space="preserve">     </w:t>
          </w:r>
        </w:sdtContent>
      </w:sdt>
    </w:p>
    <w:p w:rsidR="00B35405" w:rsidRDefault="00B35405" w:rsidP="00B35405">
      <w:pPr>
        <w:pStyle w:val="Listacommarcadores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Pacote Office </w:t>
      </w:r>
      <w:r>
        <w:rPr>
          <w:sz w:val="24"/>
          <w:szCs w:val="24"/>
          <w:lang w:val="pt-BR"/>
        </w:rPr>
        <w:t>– Nível Intermediário</w:t>
      </w:r>
    </w:p>
    <w:p w:rsidR="00B35405" w:rsidRPr="00B35405" w:rsidRDefault="00B35405" w:rsidP="00B35405">
      <w:pPr>
        <w:pStyle w:val="Listacommarcadores"/>
        <w:rPr>
          <w:b/>
          <w:sz w:val="24"/>
          <w:szCs w:val="24"/>
          <w:lang w:val="pt-BR"/>
        </w:rPr>
      </w:pPr>
      <w:r w:rsidRPr="00B35405">
        <w:rPr>
          <w:b/>
          <w:sz w:val="24"/>
          <w:szCs w:val="24"/>
          <w:lang w:val="pt-BR"/>
        </w:rPr>
        <w:t>Front-</w:t>
      </w:r>
      <w:proofErr w:type="spellStart"/>
      <w:r w:rsidRPr="00B35405">
        <w:rPr>
          <w:b/>
          <w:sz w:val="24"/>
          <w:szCs w:val="24"/>
          <w:lang w:val="pt-BR"/>
        </w:rPr>
        <w:t>End</w:t>
      </w:r>
      <w:proofErr w:type="spellEnd"/>
      <w:r w:rsidRPr="00B35405">
        <w:rPr>
          <w:b/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 xml:space="preserve">– </w:t>
      </w:r>
      <w:r>
        <w:rPr>
          <w:sz w:val="24"/>
          <w:szCs w:val="24"/>
          <w:lang w:val="pt-BR"/>
        </w:rPr>
        <w:t>Nível Intermediário em HTML5 e CSS</w:t>
      </w:r>
    </w:p>
    <w:p w:rsidR="00B35405" w:rsidRDefault="00B35405" w:rsidP="00052C6E">
      <w:pPr>
        <w:pStyle w:val="Listacommarcadores"/>
        <w:numPr>
          <w:ilvl w:val="0"/>
          <w:numId w:val="0"/>
        </w:numPr>
        <w:tabs>
          <w:tab w:val="left" w:pos="708"/>
        </w:tabs>
        <w:ind w:left="144" w:hanging="144"/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</w:pPr>
    </w:p>
    <w:p w:rsidR="00052C6E" w:rsidRDefault="00052C6E" w:rsidP="00052C6E">
      <w:pPr>
        <w:pStyle w:val="Listacommarcadores"/>
        <w:numPr>
          <w:ilvl w:val="0"/>
          <w:numId w:val="0"/>
        </w:numPr>
        <w:tabs>
          <w:tab w:val="left" w:pos="708"/>
        </w:tabs>
        <w:ind w:left="144" w:hanging="144"/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</w:pPr>
      <w:r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  <w:t>Experiencia</w:t>
      </w:r>
    </w:p>
    <w:p w:rsidR="00B35405" w:rsidRDefault="00EC49FB" w:rsidP="00EC49FB">
      <w:pPr>
        <w:pStyle w:val="Listacommarcadores"/>
        <w:numPr>
          <w:ilvl w:val="0"/>
          <w:numId w:val="0"/>
        </w:numPr>
        <w:tabs>
          <w:tab w:val="left" w:pos="708"/>
        </w:tabs>
        <w:ind w:left="426" w:hanging="144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 </w:t>
      </w:r>
      <w:r w:rsidR="00052C6E">
        <w:rPr>
          <w:b/>
          <w:sz w:val="24"/>
          <w:szCs w:val="24"/>
          <w:lang w:val="pt-BR"/>
        </w:rPr>
        <w:t xml:space="preserve">Estágio </w:t>
      </w:r>
      <w:proofErr w:type="spellStart"/>
      <w:r w:rsidR="00052C6E">
        <w:rPr>
          <w:b/>
          <w:sz w:val="24"/>
          <w:szCs w:val="24"/>
          <w:lang w:val="pt-BR"/>
        </w:rPr>
        <w:t>TravelMate</w:t>
      </w:r>
      <w:proofErr w:type="spellEnd"/>
      <w:r w:rsidR="00052C6E">
        <w:rPr>
          <w:b/>
          <w:sz w:val="24"/>
          <w:szCs w:val="24"/>
          <w:lang w:val="pt-BR"/>
        </w:rPr>
        <w:t xml:space="preserve"> Intercambio e Turismo: </w:t>
      </w:r>
      <w:r w:rsidR="00052C6E">
        <w:rPr>
          <w:sz w:val="24"/>
          <w:szCs w:val="24"/>
          <w:lang w:val="pt-BR"/>
        </w:rPr>
        <w:t>de 02/2018 até 01/2019</w:t>
      </w:r>
      <w:r w:rsidR="00B35405" w:rsidRPr="00B35405">
        <w:rPr>
          <w:sz w:val="24"/>
          <w:szCs w:val="24"/>
          <w:lang w:val="pt-BR"/>
        </w:rPr>
        <w:t xml:space="preserve"> </w:t>
      </w:r>
    </w:p>
    <w:p w:rsidR="00B35405" w:rsidRDefault="00B35405" w:rsidP="00B35405">
      <w:pPr>
        <w:pStyle w:val="Listacommarcadores"/>
        <w:numPr>
          <w:ilvl w:val="0"/>
          <w:numId w:val="8"/>
        </w:numPr>
        <w:tabs>
          <w:tab w:val="left" w:pos="70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Auxiliava a consultora no primeiro atendimento ao cliente </w:t>
      </w:r>
    </w:p>
    <w:p w:rsidR="00B35405" w:rsidRDefault="00B35405" w:rsidP="00B35405">
      <w:pPr>
        <w:pStyle w:val="Listacommarcadores"/>
        <w:numPr>
          <w:ilvl w:val="0"/>
          <w:numId w:val="8"/>
        </w:numPr>
        <w:tabs>
          <w:tab w:val="left" w:pos="70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Atendimento ao cliente via e-mail e WhatsApp </w:t>
      </w:r>
    </w:p>
    <w:p w:rsidR="00B35405" w:rsidRDefault="00B35405" w:rsidP="00B35405">
      <w:pPr>
        <w:pStyle w:val="Listacommarcadores"/>
        <w:numPr>
          <w:ilvl w:val="0"/>
          <w:numId w:val="8"/>
        </w:numPr>
        <w:tabs>
          <w:tab w:val="left" w:pos="70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E-mail marketing com o uso da ferramenta </w:t>
      </w:r>
      <w:proofErr w:type="spellStart"/>
      <w:r>
        <w:rPr>
          <w:sz w:val="24"/>
          <w:szCs w:val="24"/>
          <w:lang w:val="pt-BR"/>
        </w:rPr>
        <w:t>Nitronews</w:t>
      </w:r>
      <w:proofErr w:type="spellEnd"/>
      <w:r>
        <w:rPr>
          <w:sz w:val="24"/>
          <w:szCs w:val="24"/>
          <w:lang w:val="pt-BR"/>
        </w:rPr>
        <w:t xml:space="preserve"> </w:t>
      </w:r>
    </w:p>
    <w:p w:rsidR="00B35405" w:rsidRDefault="00B35405" w:rsidP="00B35405">
      <w:pPr>
        <w:pStyle w:val="Listacommarcadores"/>
        <w:numPr>
          <w:ilvl w:val="0"/>
          <w:numId w:val="8"/>
        </w:numPr>
        <w:tabs>
          <w:tab w:val="left" w:pos="70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Conteúdo das mídias sociais da Agência</w:t>
      </w:r>
    </w:p>
    <w:p w:rsidR="0057559C" w:rsidRPr="00EC49FB" w:rsidRDefault="00B35405" w:rsidP="00EC49FB">
      <w:pPr>
        <w:pStyle w:val="Listacommarcadores"/>
        <w:numPr>
          <w:ilvl w:val="0"/>
          <w:numId w:val="8"/>
        </w:numPr>
        <w:tabs>
          <w:tab w:val="left" w:pos="708"/>
        </w:tabs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Captação de leads</w:t>
      </w:r>
    </w:p>
    <w:p w:rsidR="00B35405" w:rsidRDefault="00B35405" w:rsidP="00EC49FB">
      <w:pPr>
        <w:pStyle w:val="Listacommarcadores"/>
        <w:numPr>
          <w:ilvl w:val="0"/>
          <w:numId w:val="0"/>
        </w:numPr>
        <w:ind w:left="360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Projeto da Faculdade </w:t>
      </w:r>
      <w:proofErr w:type="spellStart"/>
      <w:r>
        <w:rPr>
          <w:b/>
          <w:sz w:val="24"/>
          <w:szCs w:val="24"/>
          <w:lang w:val="pt-BR"/>
        </w:rPr>
        <w:t>CtrlZeta</w:t>
      </w:r>
      <w:proofErr w:type="spellEnd"/>
      <w:r>
        <w:rPr>
          <w:b/>
          <w:sz w:val="24"/>
          <w:szCs w:val="24"/>
          <w:lang w:val="pt-BR"/>
        </w:rPr>
        <w:t xml:space="preserve"> </w:t>
      </w:r>
      <w:r w:rsidRPr="005B6804">
        <w:rPr>
          <w:sz w:val="24"/>
          <w:szCs w:val="24"/>
          <w:lang w:val="pt-BR"/>
        </w:rPr>
        <w:t>(Blog: ctrlzeta.com.br/</w:t>
      </w:r>
      <w:proofErr w:type="spellStart"/>
      <w:r w:rsidRPr="005B6804">
        <w:rPr>
          <w:sz w:val="24"/>
          <w:szCs w:val="24"/>
          <w:lang w:val="pt-BR"/>
        </w:rPr>
        <w:t>author</w:t>
      </w:r>
      <w:proofErr w:type="spellEnd"/>
      <w:r w:rsidRPr="005B6804">
        <w:rPr>
          <w:sz w:val="24"/>
          <w:szCs w:val="24"/>
          <w:lang w:val="pt-BR"/>
        </w:rPr>
        <w:t>/</w:t>
      </w:r>
      <w:proofErr w:type="spellStart"/>
      <w:r w:rsidRPr="005B6804">
        <w:rPr>
          <w:sz w:val="24"/>
          <w:szCs w:val="24"/>
          <w:lang w:val="pt-BR"/>
        </w:rPr>
        <w:t>ingrid</w:t>
      </w:r>
      <w:proofErr w:type="spellEnd"/>
      <w:r w:rsidRPr="005B6804">
        <w:rPr>
          <w:sz w:val="24"/>
          <w:szCs w:val="24"/>
          <w:lang w:val="pt-BR"/>
        </w:rPr>
        <w:t>)</w:t>
      </w:r>
    </w:p>
    <w:p w:rsidR="005B6804" w:rsidRDefault="005B6804" w:rsidP="005B6804">
      <w:pPr>
        <w:pStyle w:val="Listacommarcadores"/>
        <w:numPr>
          <w:ilvl w:val="0"/>
          <w:numId w:val="1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Matérias para o site com</w:t>
      </w:r>
      <w:r w:rsidR="00B35405" w:rsidRPr="00B35405">
        <w:rPr>
          <w:sz w:val="24"/>
          <w:szCs w:val="24"/>
          <w:lang w:val="pt-BR"/>
        </w:rPr>
        <w:t xml:space="preserve"> escrita pra web </w:t>
      </w:r>
    </w:p>
    <w:p w:rsidR="005B6804" w:rsidRDefault="005B6804" w:rsidP="005B6804">
      <w:pPr>
        <w:pStyle w:val="Listacommarcadores"/>
        <w:numPr>
          <w:ilvl w:val="0"/>
          <w:numId w:val="1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 pelo conteúdo das mídias sociais</w:t>
      </w:r>
    </w:p>
    <w:p w:rsidR="00B35405" w:rsidRPr="00B35405" w:rsidRDefault="005B6804" w:rsidP="005B6804">
      <w:pPr>
        <w:pStyle w:val="Listacommarcadores"/>
        <w:numPr>
          <w:ilvl w:val="0"/>
          <w:numId w:val="1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Otimizava textos para motores de busca (SEO)</w:t>
      </w:r>
      <w:r w:rsidR="00B35405" w:rsidRPr="00B35405">
        <w:rPr>
          <w:sz w:val="24"/>
          <w:szCs w:val="24"/>
          <w:lang w:val="pt-BR"/>
        </w:rPr>
        <w:t>.</w:t>
      </w:r>
    </w:p>
    <w:p w:rsidR="00B35405" w:rsidRPr="00B35405" w:rsidRDefault="00B35405" w:rsidP="00B35405">
      <w:pPr>
        <w:pStyle w:val="Listacommarcadores"/>
        <w:numPr>
          <w:ilvl w:val="0"/>
          <w:numId w:val="0"/>
        </w:numPr>
        <w:ind w:left="144"/>
        <w:rPr>
          <w:sz w:val="24"/>
          <w:szCs w:val="24"/>
          <w:lang w:val="pt-BR"/>
        </w:rPr>
      </w:pPr>
    </w:p>
    <w:sectPr w:rsidR="00B35405" w:rsidRPr="00B35405" w:rsidSect="00543D69">
      <w:footerReference w:type="default" r:id="rId8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90F" w:rsidRDefault="0009190F">
      <w:pPr>
        <w:spacing w:after="0"/>
      </w:pPr>
      <w:r>
        <w:separator/>
      </w:r>
    </w:p>
  </w:endnote>
  <w:endnote w:type="continuationSeparator" w:id="0">
    <w:p w:rsidR="0009190F" w:rsidRDefault="000919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62B" w:rsidRDefault="00FF189F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656DC8" w:rsidRPr="00656DC8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90F" w:rsidRDefault="0009190F">
      <w:pPr>
        <w:spacing w:after="0"/>
      </w:pPr>
      <w:r>
        <w:separator/>
      </w:r>
    </w:p>
  </w:footnote>
  <w:footnote w:type="continuationSeparator" w:id="0">
    <w:p w:rsidR="0009190F" w:rsidRDefault="000919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E62908"/>
    <w:multiLevelType w:val="hybridMultilevel"/>
    <w:tmpl w:val="BDAADB40"/>
    <w:lvl w:ilvl="0" w:tplc="BDB8E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46AA1"/>
    <w:multiLevelType w:val="multilevel"/>
    <w:tmpl w:val="F2B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54865"/>
    <w:multiLevelType w:val="singleLevel"/>
    <w:tmpl w:val="32843AD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/>
      </w:rPr>
    </w:lvl>
  </w:abstractNum>
  <w:abstractNum w:abstractNumId="4" w15:restartNumberingAfterBreak="0">
    <w:nsid w:val="35984167"/>
    <w:multiLevelType w:val="hybridMultilevel"/>
    <w:tmpl w:val="11AAF3D4"/>
    <w:lvl w:ilvl="0" w:tplc="BDB8E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A8630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80AD2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CC76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922C0A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2B648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BE60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1E6574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33290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9352F66"/>
    <w:multiLevelType w:val="hybridMultilevel"/>
    <w:tmpl w:val="1FC2C95A"/>
    <w:lvl w:ilvl="0" w:tplc="BDB8E174">
      <w:start w:val="1"/>
      <w:numFmt w:val="bullet"/>
      <w:lvlText w:val=""/>
      <w:lvlJc w:val="left"/>
      <w:pPr>
        <w:ind w:left="86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0C02382"/>
    <w:multiLevelType w:val="hybridMultilevel"/>
    <w:tmpl w:val="C9ECDE08"/>
    <w:lvl w:ilvl="0" w:tplc="BDB8E17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2E4"/>
    <w:rsid w:val="00020083"/>
    <w:rsid w:val="00052C6E"/>
    <w:rsid w:val="000533EB"/>
    <w:rsid w:val="000775F3"/>
    <w:rsid w:val="0009190F"/>
    <w:rsid w:val="000D48EC"/>
    <w:rsid w:val="000F5778"/>
    <w:rsid w:val="0015294D"/>
    <w:rsid w:val="00170FA3"/>
    <w:rsid w:val="001B39A2"/>
    <w:rsid w:val="001C1C3A"/>
    <w:rsid w:val="002B7AC4"/>
    <w:rsid w:val="002C23FC"/>
    <w:rsid w:val="0034690B"/>
    <w:rsid w:val="00391819"/>
    <w:rsid w:val="00392BE6"/>
    <w:rsid w:val="00416FA0"/>
    <w:rsid w:val="0046505A"/>
    <w:rsid w:val="00493335"/>
    <w:rsid w:val="00543D69"/>
    <w:rsid w:val="005552D6"/>
    <w:rsid w:val="0057062B"/>
    <w:rsid w:val="0057559C"/>
    <w:rsid w:val="005B6804"/>
    <w:rsid w:val="00656DC8"/>
    <w:rsid w:val="006A1740"/>
    <w:rsid w:val="006A67CB"/>
    <w:rsid w:val="00830802"/>
    <w:rsid w:val="0084196C"/>
    <w:rsid w:val="008505BE"/>
    <w:rsid w:val="008E5833"/>
    <w:rsid w:val="008F25D5"/>
    <w:rsid w:val="0091142E"/>
    <w:rsid w:val="009917E4"/>
    <w:rsid w:val="009D18D8"/>
    <w:rsid w:val="009D302F"/>
    <w:rsid w:val="009F184D"/>
    <w:rsid w:val="00A02568"/>
    <w:rsid w:val="00A434E0"/>
    <w:rsid w:val="00A96999"/>
    <w:rsid w:val="00AE588D"/>
    <w:rsid w:val="00B127B8"/>
    <w:rsid w:val="00B35405"/>
    <w:rsid w:val="00B455B2"/>
    <w:rsid w:val="00BB5ECB"/>
    <w:rsid w:val="00C672E4"/>
    <w:rsid w:val="00C73C13"/>
    <w:rsid w:val="00D135AA"/>
    <w:rsid w:val="00D56874"/>
    <w:rsid w:val="00DB301A"/>
    <w:rsid w:val="00DC300D"/>
    <w:rsid w:val="00DD217B"/>
    <w:rsid w:val="00DF0F75"/>
    <w:rsid w:val="00E27605"/>
    <w:rsid w:val="00E73DB1"/>
    <w:rsid w:val="00EC49FB"/>
    <w:rsid w:val="00F159CD"/>
    <w:rsid w:val="00F2526C"/>
    <w:rsid w:val="00F90158"/>
    <w:rsid w:val="00FE4D56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FF42"/>
  <w15:docId w15:val="{6E1E5446-4B41-4947-B926-0272B2DE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72E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2E4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9F184D"/>
  </w:style>
  <w:style w:type="character" w:customStyle="1" w:styleId="apple-converted-space">
    <w:name w:val="apple-converted-space"/>
    <w:basedOn w:val="Fontepargpadro"/>
    <w:rsid w:val="009F184D"/>
  </w:style>
  <w:style w:type="character" w:styleId="Hyperlink">
    <w:name w:val="Hyperlink"/>
    <w:basedOn w:val="Fontepargpadro"/>
    <w:uiPriority w:val="99"/>
    <w:unhideWhenUsed/>
    <w:rsid w:val="00DF0F7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6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937C217B5C4582A1259BBAC90E6C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A20597-1618-435E-A8F6-413598E3F0AE}"/>
      </w:docPartPr>
      <w:docPartBody>
        <w:p w:rsidR="00251A86" w:rsidRDefault="00375DAF">
          <w:pPr>
            <w:pStyle w:val="EB937C217B5C4582A1259BBAC90E6C8C"/>
          </w:pPr>
          <w:r>
            <w:t>[Seu Nome]</w:t>
          </w:r>
        </w:p>
      </w:docPartBody>
    </w:docPart>
    <w:docPart>
      <w:docPartPr>
        <w:name w:val="0CA97563AB8D4EFAB42534098C54EA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FF1AEB-90FA-48EA-AEA2-D16EEED57624}"/>
      </w:docPartPr>
      <w:docPartBody>
        <w:p w:rsidR="00251A86" w:rsidRDefault="00375DAF">
          <w:pPr>
            <w:pStyle w:val="0CA97563AB8D4EFAB42534098C54EA66"/>
          </w:pPr>
          <w:r>
            <w:t>[Endereço, Cidade, Estado, CEP]</w:t>
          </w:r>
        </w:p>
      </w:docPartBody>
    </w:docPart>
    <w:docPart>
      <w:docPartPr>
        <w:name w:val="00F2E07C96984878B7E22237B384A6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AD4D0-04CB-4E98-9DE9-9F250B579CF8}"/>
      </w:docPartPr>
      <w:docPartBody>
        <w:p w:rsidR="00251A86" w:rsidRDefault="00375DAF">
          <w:pPr>
            <w:pStyle w:val="00F2E07C96984878B7E22237B384A6B4"/>
          </w:pPr>
          <w:r>
            <w:t>[Telefone]</w:t>
          </w:r>
        </w:p>
      </w:docPartBody>
    </w:docPart>
    <w:docPart>
      <w:docPartPr>
        <w:name w:val="17014AA8384744BD9F6F6AEC63627F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BC609B-38B4-44A8-9439-29B1EDA50AD2}"/>
      </w:docPartPr>
      <w:docPartBody>
        <w:p w:rsidR="00251A86" w:rsidRDefault="00375DAF">
          <w:pPr>
            <w:pStyle w:val="17014AA8384744BD9F6F6AEC63627FC1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DAF"/>
    <w:rsid w:val="000326E8"/>
    <w:rsid w:val="000B3915"/>
    <w:rsid w:val="00127933"/>
    <w:rsid w:val="00170441"/>
    <w:rsid w:val="00251A86"/>
    <w:rsid w:val="002B11F8"/>
    <w:rsid w:val="00375DAF"/>
    <w:rsid w:val="004C092C"/>
    <w:rsid w:val="00572FEF"/>
    <w:rsid w:val="0067151C"/>
    <w:rsid w:val="00764803"/>
    <w:rsid w:val="00827D06"/>
    <w:rsid w:val="009B677B"/>
    <w:rsid w:val="009F6335"/>
    <w:rsid w:val="00B2798A"/>
    <w:rsid w:val="00D1631B"/>
    <w:rsid w:val="00E42DE6"/>
    <w:rsid w:val="00E77F1A"/>
    <w:rsid w:val="00F6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B937C217B5C4582A1259BBAC90E6C8C">
    <w:name w:val="EB937C217B5C4582A1259BBAC90E6C8C"/>
  </w:style>
  <w:style w:type="paragraph" w:customStyle="1" w:styleId="0CA97563AB8D4EFAB42534098C54EA66">
    <w:name w:val="0CA97563AB8D4EFAB42534098C54EA66"/>
  </w:style>
  <w:style w:type="paragraph" w:customStyle="1" w:styleId="00F2E07C96984878B7E22237B384A6B4">
    <w:name w:val="00F2E07C96984878B7E22237B384A6B4"/>
  </w:style>
  <w:style w:type="paragraph" w:customStyle="1" w:styleId="17014AA8384744BD9F6F6AEC63627FC1">
    <w:name w:val="17014AA8384744BD9F6F6AEC63627FC1"/>
  </w:style>
  <w:style w:type="paragraph" w:customStyle="1" w:styleId="08E4D80D77FD4BB2B0F44003E6B94801">
    <w:name w:val="08E4D80D77FD4BB2B0F44003E6B94801"/>
  </w:style>
  <w:style w:type="paragraph" w:customStyle="1" w:styleId="AE5E0A3F0C0B400C80EF828873F09723">
    <w:name w:val="AE5E0A3F0C0B400C80EF828873F09723"/>
  </w:style>
  <w:style w:type="paragraph" w:customStyle="1" w:styleId="459CF8E3784845BB852AC6724BA83CFE">
    <w:name w:val="459CF8E3784845BB852AC6724BA83CFE"/>
  </w:style>
  <w:style w:type="paragraph" w:customStyle="1" w:styleId="069D01EC51D74C44A186EE8CC6F65FE5">
    <w:name w:val="069D01EC51D74C44A186EE8CC6F65FE5"/>
  </w:style>
  <w:style w:type="paragraph" w:customStyle="1" w:styleId="222EC0FBC7A74E16B97448728A6E019A">
    <w:name w:val="222EC0FBC7A74E16B97448728A6E019A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9FE508FB36C6496FA99C2B73FD353FAD">
    <w:name w:val="9FE508FB36C6496FA99C2B73FD353FAD"/>
  </w:style>
  <w:style w:type="paragraph" w:customStyle="1" w:styleId="79DB726F2A26457CB8A8296105926065">
    <w:name w:val="79DB726F2A26457CB8A8296105926065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F21D9E14F21D46F69700DC1048656E76">
    <w:name w:val="F21D9E14F21D46F69700DC1048656E76"/>
  </w:style>
  <w:style w:type="paragraph" w:customStyle="1" w:styleId="B62C5A332D244FABBBF0E5403379F23A">
    <w:name w:val="B62C5A332D244FABBBF0E5403379F23A"/>
  </w:style>
  <w:style w:type="paragraph" w:customStyle="1" w:styleId="4CDD9A9A83244E3E9A3E846A429103E2">
    <w:name w:val="4CDD9A9A83244E3E9A3E846A429103E2"/>
  </w:style>
  <w:style w:type="paragraph" w:customStyle="1" w:styleId="770D7BE87B3F45C3836DDCCADA937B48">
    <w:name w:val="770D7BE87B3F45C3836DDCCADA937B48"/>
  </w:style>
  <w:style w:type="paragraph" w:customStyle="1" w:styleId="5DDC41DF71B64EAE9D40D0CDDE764F89">
    <w:name w:val="5DDC41DF71B64EAE9D40D0CDDE764F89"/>
  </w:style>
  <w:style w:type="paragraph" w:customStyle="1" w:styleId="D92910CE9EFF4C2693A3E9B1EC95C5CE">
    <w:name w:val="D92910CE9EFF4C2693A3E9B1EC95C5CE"/>
  </w:style>
  <w:style w:type="paragraph" w:customStyle="1" w:styleId="D63B9A57B94D4CB48AD557EC5D3A5BF3">
    <w:name w:val="D63B9A57B94D4CB48AD557EC5D3A5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5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Patrícia da Conceição Padilha</dc:creator>
  <cp:lastModifiedBy>Claudia</cp:lastModifiedBy>
  <cp:revision>6</cp:revision>
  <dcterms:created xsi:type="dcterms:W3CDTF">2019-04-03T21:16:00Z</dcterms:created>
  <dcterms:modified xsi:type="dcterms:W3CDTF">2021-01-26T11:25:00Z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